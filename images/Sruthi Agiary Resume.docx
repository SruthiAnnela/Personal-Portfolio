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DB1E" w14:textId="77777777" w:rsidR="005E4698" w:rsidRDefault="005E4698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476FFC5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1C1FC6C" w14:textId="77777777" w:rsidR="00523479" w:rsidRPr="00906BEE" w:rsidRDefault="00B73B33" w:rsidP="00523479">
            <w:pPr>
              <w:pStyle w:val="Initials"/>
            </w:pPr>
            <w:r>
              <w:t>S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67DA37C" wp14:editId="0CF5AFA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F854B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79FD930C" w14:textId="77777777" w:rsidR="00A50939" w:rsidRPr="00906BEE" w:rsidRDefault="0054319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76651580A2E41E7929F95EE98A4053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17FD9B39" w14:textId="77777777" w:rsidR="005E4698" w:rsidRDefault="005E4698" w:rsidP="005E4698">
            <w:r>
              <w:t>Graduated from Wilmington University in Computer Science.</w:t>
            </w:r>
          </w:p>
          <w:p w14:paraId="4BBD74D2" w14:textId="7738A8E7" w:rsidR="002C2CDD" w:rsidRPr="00906BEE" w:rsidRDefault="005E4698" w:rsidP="005E4698">
            <w:r>
              <w:t>I have around 2 years of industry experience in the same field of study.</w:t>
            </w:r>
          </w:p>
          <w:p w14:paraId="3E37675E" w14:textId="77777777" w:rsidR="002C2CDD" w:rsidRPr="00906BEE" w:rsidRDefault="0054319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2D33B13923D4BD894DAFD0229F272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BB707C7" w14:textId="77777777" w:rsidR="00741125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HTML5</w:t>
            </w:r>
          </w:p>
          <w:p w14:paraId="4568A76D" w14:textId="77777777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CSS3</w:t>
            </w:r>
          </w:p>
          <w:p w14:paraId="43CF5EE3" w14:textId="77777777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4E785BDE" w14:textId="77777777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Angular</w:t>
            </w:r>
          </w:p>
          <w:p w14:paraId="5CAD2425" w14:textId="77777777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Bootstrap</w:t>
            </w:r>
          </w:p>
          <w:p w14:paraId="27993371" w14:textId="3B573C7C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Git</w:t>
            </w:r>
          </w:p>
          <w:p w14:paraId="1CB830FF" w14:textId="5D5EAA50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14:paraId="13B8AD83" w14:textId="633FB01A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MongoDB</w:t>
            </w:r>
          </w:p>
          <w:p w14:paraId="1D53CC36" w14:textId="1807D1B7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NodeJS</w:t>
            </w:r>
          </w:p>
          <w:p w14:paraId="7F05174B" w14:textId="11FBDAB2" w:rsidR="005E4698" w:rsidRDefault="005E4698" w:rsidP="005E4698">
            <w:pPr>
              <w:pStyle w:val="ListParagraph"/>
              <w:numPr>
                <w:ilvl w:val="0"/>
                <w:numId w:val="11"/>
              </w:numPr>
            </w:pPr>
            <w:r>
              <w:t>Express</w:t>
            </w:r>
          </w:p>
          <w:p w14:paraId="0601A028" w14:textId="77777777" w:rsidR="005E4698" w:rsidRDefault="005E4698" w:rsidP="005E4698">
            <w:pPr>
              <w:pStyle w:val="ListParagraph"/>
            </w:pPr>
          </w:p>
          <w:p w14:paraId="6E855B23" w14:textId="3F72865B" w:rsidR="005E4698" w:rsidRPr="00906BEE" w:rsidRDefault="005E4698" w:rsidP="005E4698">
            <w:pPr>
              <w:pStyle w:val="ListParagraph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263110FD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D062D54" w14:textId="77777777" w:rsidR="00C612DA" w:rsidRPr="00906BEE" w:rsidRDefault="0054319D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6DF0F8FECC54CEBB921CADF75ABA4B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73B33">
                        <w:t>Sruthi Agiary</w:t>
                      </w:r>
                    </w:sdtContent>
                  </w:sdt>
                </w:p>
                <w:p w14:paraId="41059A4D" w14:textId="77777777" w:rsidR="00906BEE" w:rsidRDefault="0054319D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FF441AD9C4EA410E89E9BA0C3039A08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407C9">
                        <w:t>Software Developer</w:t>
                      </w:r>
                    </w:sdtContent>
                  </w:sdt>
                </w:p>
                <w:p w14:paraId="0EFD4AF3" w14:textId="77777777" w:rsidR="00214FB0" w:rsidRPr="00906BEE" w:rsidRDefault="00214FB0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4365830A" w14:textId="77777777" w:rsidR="002C2CDD" w:rsidRPr="00906BEE" w:rsidRDefault="0054319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0697A9D190B431F93BA8E4157292FD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860FB43" w14:textId="08E33DD9" w:rsidR="002C2CDD" w:rsidRDefault="008F454E" w:rsidP="007569C1">
            <w:pPr>
              <w:pStyle w:val="Heading4"/>
            </w:pPr>
            <w:r>
              <w:t>Jr Java Developer</w:t>
            </w:r>
            <w:r w:rsidR="002C2CDD" w:rsidRPr="00906BEE">
              <w:t xml:space="preserve"> •</w:t>
            </w:r>
            <w:r>
              <w:t>Advansoft International:</w:t>
            </w:r>
            <w:r w:rsidR="002C2CDD" w:rsidRPr="00906BEE">
              <w:t xml:space="preserve"> </w:t>
            </w:r>
            <w:r>
              <w:t>Aug’15–May’18</w:t>
            </w:r>
          </w:p>
          <w:p w14:paraId="10C87265" w14:textId="10E09EE6" w:rsidR="006F6E44" w:rsidRPr="00906BEE" w:rsidRDefault="006F6E44" w:rsidP="007569C1">
            <w:pPr>
              <w:pStyle w:val="Heading4"/>
            </w:pPr>
            <w:r>
              <w:rPr>
                <w:caps w:val="0"/>
              </w:rPr>
              <w:t>P</w:t>
            </w:r>
            <w:bookmarkStart w:id="0" w:name="_GoBack"/>
            <w:bookmarkEnd w:id="0"/>
            <w:r>
              <w:rPr>
                <w:caps w:val="0"/>
              </w:rPr>
              <w:t>rocessing the EMR vendor files and also calculate the delta records by comparing today’s and yesterday’s files.</w:t>
            </w:r>
          </w:p>
          <w:p w14:paraId="6A5D4122" w14:textId="77777777" w:rsidR="002C2CDD" w:rsidRPr="00906BEE" w:rsidRDefault="0054319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CE726B13CED4C748F1394FF2FBD121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698932A" w14:textId="77777777" w:rsidR="002C2CDD" w:rsidRPr="00906BEE" w:rsidRDefault="008F454E" w:rsidP="007569C1">
            <w:pPr>
              <w:pStyle w:val="Heading4"/>
            </w:pPr>
            <w:r>
              <w:t>Master of Science</w:t>
            </w:r>
            <w:r w:rsidR="002C2CDD" w:rsidRPr="00906BEE">
              <w:t xml:space="preserve">• </w:t>
            </w:r>
            <w:r>
              <w:t>May’20</w:t>
            </w:r>
            <w:r w:rsidR="002C2CDD" w:rsidRPr="00906BEE">
              <w:t xml:space="preserve"> • </w:t>
            </w:r>
            <w:r>
              <w:t>Wilmington University</w:t>
            </w:r>
          </w:p>
          <w:p w14:paraId="7652759E" w14:textId="745DB481" w:rsidR="002C2CDD" w:rsidRDefault="005E4698" w:rsidP="007569C1">
            <w:r>
              <w:t>Graduated from the Wilmington University in Computer Science (Web Design)</w:t>
            </w:r>
            <w:r w:rsidR="00930C98">
              <w:t xml:space="preserve"> with CGPA of 3.94/4</w:t>
            </w:r>
            <w:r>
              <w:t xml:space="preserve">. </w:t>
            </w:r>
          </w:p>
          <w:p w14:paraId="7032E943" w14:textId="09EA44FD" w:rsidR="00930C98" w:rsidRPr="00906BEE" w:rsidRDefault="00930C98" w:rsidP="007569C1">
            <w:r>
              <w:t>I have created certain project during the course work including Portfolio.</w:t>
            </w:r>
          </w:p>
          <w:p w14:paraId="5477138D" w14:textId="77777777" w:rsidR="002C2CDD" w:rsidRPr="00906BEE" w:rsidRDefault="008F454E" w:rsidP="007569C1">
            <w:pPr>
              <w:pStyle w:val="Heading4"/>
            </w:pPr>
            <w:r>
              <w:t>BACHELOR’S IN TECHNOLOGY</w:t>
            </w:r>
            <w:r w:rsidR="002C2CDD" w:rsidRPr="00906BEE">
              <w:t xml:space="preserve"> • </w:t>
            </w:r>
            <w:r>
              <w:t>MAy’2015</w:t>
            </w:r>
            <w:r w:rsidR="002C2CDD" w:rsidRPr="00906BEE">
              <w:t xml:space="preserve"> • </w:t>
            </w:r>
            <w:r w:rsidR="00944C24">
              <w:t>VIMTW</w:t>
            </w:r>
          </w:p>
          <w:p w14:paraId="1605EA94" w14:textId="4E08A8F6" w:rsidR="00930C98" w:rsidRDefault="00930C98" w:rsidP="00930C98">
            <w:r>
              <w:t>Have secured a</w:t>
            </w:r>
            <w:r>
              <w:t xml:space="preserve"> CGPA of 3.</w:t>
            </w:r>
            <w:r>
              <w:t>5</w:t>
            </w:r>
            <w:r>
              <w:t>/4</w:t>
            </w:r>
            <w:r>
              <w:t>.</w:t>
            </w:r>
          </w:p>
          <w:p w14:paraId="6FC72F56" w14:textId="53104116" w:rsidR="00741125" w:rsidRPr="00906BEE" w:rsidRDefault="00930C98" w:rsidP="00930C98">
            <w:r>
              <w:t>Have created a project as part of the final academic project which is</w:t>
            </w:r>
            <w:r w:rsidRPr="00930C98">
              <w:rPr>
                <w:b/>
                <w:bCs/>
              </w:rPr>
              <w:t xml:space="preserve"> </w:t>
            </w:r>
            <w:r w:rsidRPr="00930C98">
              <w:rPr>
                <w:b/>
                <w:bCs/>
              </w:rPr>
              <w:t>A Cocktail Approach for a Travel Package</w:t>
            </w:r>
          </w:p>
        </w:tc>
      </w:tr>
    </w:tbl>
    <w:p w14:paraId="2E315B05" w14:textId="77777777"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E1FF" w14:textId="77777777" w:rsidR="0054319D" w:rsidRDefault="0054319D" w:rsidP="00713050">
      <w:pPr>
        <w:spacing w:line="240" w:lineRule="auto"/>
      </w:pPr>
      <w:r>
        <w:separator/>
      </w:r>
    </w:p>
  </w:endnote>
  <w:endnote w:type="continuationSeparator" w:id="0">
    <w:p w14:paraId="342CE5C3" w14:textId="77777777" w:rsidR="0054319D" w:rsidRDefault="0054319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00DCBC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0BCBD7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75D2FDB" wp14:editId="1D01877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AE8E5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97C97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EB71F85" wp14:editId="3241271B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20B9F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18328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85FEF8" wp14:editId="17932080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AD7C0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56E7F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2528F04" wp14:editId="34454EFE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5F829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7D3192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C4FF527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27C9AC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14BAF2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8BF8C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8852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11A4FAC" w14:textId="77777777" w:rsidTr="002D064B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4DB18D" w14:textId="1B07DE40" w:rsidR="00217980" w:rsidRDefault="00217980" w:rsidP="00314F36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1F42524" wp14:editId="6E41AFC4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E3433C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A14C68" w14:textId="286CD93E" w:rsidR="00217980" w:rsidRDefault="002D064B" w:rsidP="00314F36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2D6F6AA" wp14:editId="12BB8F58">
                    <wp:extent cx="329184" cy="312420"/>
                    <wp:effectExtent l="0" t="0" r="13970" b="1143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1242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A7685F" id="Group 10" o:spid="_x0000_s1026" style="width:25.9pt;height:24.6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FD17FC" w14:textId="7011890E" w:rsidR="00217980" w:rsidRDefault="002D064B" w:rsidP="00314F36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C3BF44" wp14:editId="23EE0084">
                    <wp:extent cx="329184" cy="329184"/>
                    <wp:effectExtent l="0" t="0" r="13970" b="13970"/>
                    <wp:docPr id="40" name="Group 16">
                      <a:hlinkClick xmlns:a="http://schemas.openxmlformats.org/drawingml/2006/main" r:id="rId1"/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87DB20" id="Group 16" o:spid="_x0000_s1026" href="https://www.linkedin.com/in/sruthi-agiary/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" o:button="t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8DEF18" w14:textId="2D095AF2" w:rsidR="00217980" w:rsidRDefault="00217980" w:rsidP="00314F36">
          <w:pPr>
            <w:pStyle w:val="Footer"/>
          </w:pPr>
        </w:p>
      </w:tc>
    </w:tr>
    <w:tr w:rsidR="00217980" w14:paraId="31E2A6C3" w14:textId="77777777" w:rsidTr="002D064B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96F5F2A" w14:textId="0915D2F9" w:rsidR="00811117" w:rsidRPr="00CA3DF1" w:rsidRDefault="002D064B" w:rsidP="00314F36">
          <w:pPr>
            <w:pStyle w:val="Footer"/>
          </w:pPr>
          <w:r>
            <w:rPr>
              <w:caps w:val="0"/>
            </w:rPr>
            <w:t>shruthialreddy@gmail.com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0A29464" w14:textId="3D6CDE0C" w:rsidR="00811117" w:rsidRPr="00C2098A" w:rsidRDefault="002D064B" w:rsidP="00314F36">
          <w:pPr>
            <w:pStyle w:val="Footer"/>
          </w:pPr>
          <w:r>
            <w:t>9733700132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8239AC4" w14:textId="355BF5B5" w:rsidR="00811117" w:rsidRPr="00C2098A" w:rsidRDefault="007304E1" w:rsidP="007304E1">
          <w:pPr>
            <w:pStyle w:val="Footer"/>
          </w:pPr>
          <w:hyperlink r:id="rId2" w:history="1">
            <w:r w:rsidR="000E7577" w:rsidRPr="007304E1">
              <w:rPr>
                <w:rStyle w:val="Hyperlink"/>
              </w:rPr>
              <w:t>Sruthi Agiary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8F53442" w14:textId="455E5307" w:rsidR="00811117" w:rsidRPr="00C2098A" w:rsidRDefault="00811117" w:rsidP="000E7577">
          <w:pPr>
            <w:pStyle w:val="Footer"/>
            <w:jc w:val="both"/>
          </w:pPr>
        </w:p>
      </w:tc>
    </w:tr>
  </w:tbl>
  <w:p w14:paraId="5F24580F" w14:textId="290C03C2" w:rsidR="00217980" w:rsidRDefault="00217980" w:rsidP="00314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C3F3C" w14:textId="77777777" w:rsidR="0054319D" w:rsidRDefault="0054319D" w:rsidP="00713050">
      <w:pPr>
        <w:spacing w:line="240" w:lineRule="auto"/>
      </w:pPr>
      <w:r>
        <w:separator/>
      </w:r>
    </w:p>
  </w:footnote>
  <w:footnote w:type="continuationSeparator" w:id="0">
    <w:p w14:paraId="470ACEA6" w14:textId="77777777" w:rsidR="0054319D" w:rsidRDefault="0054319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20082A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82DF252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98D07AD" wp14:editId="326C7F5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F5F03D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2A4F81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5B600BF" w14:textId="77777777" w:rsidR="001A5CA9" w:rsidRPr="009B3C40" w:rsidRDefault="0054319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4A161E7C9B046CB89AA2127F69D135F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32474168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DCE64DF" w14:textId="77777777" w:rsidR="001A5CA9" w:rsidRPr="00F207C0" w:rsidRDefault="001A5CA9" w:rsidP="001A5CA9"/>
      </w:tc>
    </w:tr>
  </w:tbl>
  <w:p w14:paraId="58A1DB2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1238A8"/>
    <w:multiLevelType w:val="hybridMultilevel"/>
    <w:tmpl w:val="90D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33"/>
    <w:rsid w:val="00091382"/>
    <w:rsid w:val="000A07DA"/>
    <w:rsid w:val="000A2BFA"/>
    <w:rsid w:val="000B0619"/>
    <w:rsid w:val="000B61CA"/>
    <w:rsid w:val="000E7577"/>
    <w:rsid w:val="000F7610"/>
    <w:rsid w:val="00114ED7"/>
    <w:rsid w:val="001300CA"/>
    <w:rsid w:val="00140B0E"/>
    <w:rsid w:val="001A5CA9"/>
    <w:rsid w:val="001B2AC1"/>
    <w:rsid w:val="001B403A"/>
    <w:rsid w:val="001F4583"/>
    <w:rsid w:val="00214FB0"/>
    <w:rsid w:val="00217980"/>
    <w:rsid w:val="00271662"/>
    <w:rsid w:val="0027404F"/>
    <w:rsid w:val="00290AAA"/>
    <w:rsid w:val="00293B83"/>
    <w:rsid w:val="002B091C"/>
    <w:rsid w:val="002C2CDD"/>
    <w:rsid w:val="002D064B"/>
    <w:rsid w:val="002D45C6"/>
    <w:rsid w:val="002F03FA"/>
    <w:rsid w:val="00313E86"/>
    <w:rsid w:val="00314F36"/>
    <w:rsid w:val="00333CD3"/>
    <w:rsid w:val="00340365"/>
    <w:rsid w:val="00342B64"/>
    <w:rsid w:val="00364079"/>
    <w:rsid w:val="003C12EE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19D"/>
    <w:rsid w:val="00543DB7"/>
    <w:rsid w:val="005729B0"/>
    <w:rsid w:val="00583E4F"/>
    <w:rsid w:val="005E4698"/>
    <w:rsid w:val="00627E7F"/>
    <w:rsid w:val="00641630"/>
    <w:rsid w:val="006650CB"/>
    <w:rsid w:val="00684488"/>
    <w:rsid w:val="006A3CE7"/>
    <w:rsid w:val="006A7746"/>
    <w:rsid w:val="006C4C50"/>
    <w:rsid w:val="006D76B1"/>
    <w:rsid w:val="006F6E44"/>
    <w:rsid w:val="00713050"/>
    <w:rsid w:val="007304E1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8F454E"/>
    <w:rsid w:val="00906BEE"/>
    <w:rsid w:val="009243E7"/>
    <w:rsid w:val="00930C98"/>
    <w:rsid w:val="00944C24"/>
    <w:rsid w:val="00985D58"/>
    <w:rsid w:val="009B3C40"/>
    <w:rsid w:val="009F7AD9"/>
    <w:rsid w:val="00A42540"/>
    <w:rsid w:val="00A50939"/>
    <w:rsid w:val="00A812C8"/>
    <w:rsid w:val="00A83413"/>
    <w:rsid w:val="00AA6A40"/>
    <w:rsid w:val="00AA75F6"/>
    <w:rsid w:val="00AD00FD"/>
    <w:rsid w:val="00AF0A8E"/>
    <w:rsid w:val="00B27019"/>
    <w:rsid w:val="00B5664D"/>
    <w:rsid w:val="00B73B33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07C9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E3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30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ruthi-agiary/" TargetMode="External"/><Relationship Id="rId1" Type="http://schemas.openxmlformats.org/officeDocument/2006/relationships/hyperlink" Target="https://www.linkedin.com/in/sruthi-agiar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ut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6651580A2E41E7929F95EE98A40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08F-99EF-4971-AA5C-324A6B6F5594}"/>
      </w:docPartPr>
      <w:docPartBody>
        <w:p w:rsidR="0029333F" w:rsidRDefault="00274035">
          <w:pPr>
            <w:pStyle w:val="776651580A2E41E7929F95EE98A40537"/>
          </w:pPr>
          <w:r w:rsidRPr="00906BEE">
            <w:t>Objective</w:t>
          </w:r>
        </w:p>
      </w:docPartBody>
    </w:docPart>
    <w:docPart>
      <w:docPartPr>
        <w:name w:val="C2D33B13923D4BD894DAFD0229F27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6EBCE-490E-4E40-A93F-E44ED9B2DC08}"/>
      </w:docPartPr>
      <w:docPartBody>
        <w:p w:rsidR="0029333F" w:rsidRDefault="00274035">
          <w:pPr>
            <w:pStyle w:val="C2D33B13923D4BD894DAFD0229F27275"/>
          </w:pPr>
          <w:r w:rsidRPr="00906BEE">
            <w:t>Skills</w:t>
          </w:r>
        </w:p>
      </w:docPartBody>
    </w:docPart>
    <w:docPart>
      <w:docPartPr>
        <w:name w:val="36DF0F8FECC54CEBB921CADF75ABA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A44C-3AC2-49FB-B303-AFE62F125085}"/>
      </w:docPartPr>
      <w:docPartBody>
        <w:p w:rsidR="0029333F" w:rsidRDefault="00274035">
          <w:pPr>
            <w:pStyle w:val="36DF0F8FECC54CEBB921CADF75ABA4B1"/>
          </w:pPr>
          <w:r>
            <w:t>Your name</w:t>
          </w:r>
        </w:p>
      </w:docPartBody>
    </w:docPart>
    <w:docPart>
      <w:docPartPr>
        <w:name w:val="FF441AD9C4EA410E89E9BA0C3039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61C99-4A52-4236-A761-CE6BD6BB9C01}"/>
      </w:docPartPr>
      <w:docPartBody>
        <w:p w:rsidR="0029333F" w:rsidRDefault="00274035">
          <w:pPr>
            <w:pStyle w:val="FF441AD9C4EA410E89E9BA0C3039A082"/>
          </w:pPr>
          <w:r w:rsidRPr="007D6458">
            <w:t>Profession or Industry</w:t>
          </w:r>
        </w:p>
      </w:docPartBody>
    </w:docPart>
    <w:docPart>
      <w:docPartPr>
        <w:name w:val="90697A9D190B431F93BA8E415729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7B14-3271-4BC0-ADFC-2C16405697D2}"/>
      </w:docPartPr>
      <w:docPartBody>
        <w:p w:rsidR="0029333F" w:rsidRDefault="00274035">
          <w:pPr>
            <w:pStyle w:val="90697A9D190B431F93BA8E4157292FD1"/>
          </w:pPr>
          <w:r w:rsidRPr="00906BEE">
            <w:t>Experience</w:t>
          </w:r>
        </w:p>
      </w:docPartBody>
    </w:docPart>
    <w:docPart>
      <w:docPartPr>
        <w:name w:val="5CE726B13CED4C748F1394FF2FBD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7ED5B-D40A-44B4-847B-B75826E00190}"/>
      </w:docPartPr>
      <w:docPartBody>
        <w:p w:rsidR="0029333F" w:rsidRDefault="00274035">
          <w:pPr>
            <w:pStyle w:val="5CE726B13CED4C748F1394FF2FBD1212"/>
          </w:pPr>
          <w:r w:rsidRPr="00906BEE">
            <w:t>Education</w:t>
          </w:r>
        </w:p>
      </w:docPartBody>
    </w:docPart>
    <w:docPart>
      <w:docPartPr>
        <w:name w:val="64A161E7C9B046CB89AA2127F69D1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CF79-9238-4190-83EE-C82431FFCD2F}"/>
      </w:docPartPr>
      <w:docPartBody>
        <w:p w:rsidR="0029333F" w:rsidRDefault="00274035">
          <w:pPr>
            <w:pStyle w:val="64A161E7C9B046CB89AA2127F69D135F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86"/>
    <w:rsid w:val="00274035"/>
    <w:rsid w:val="0029333F"/>
    <w:rsid w:val="005D0886"/>
    <w:rsid w:val="007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8AE7C8EC54E8F9438E94CB11CAE33">
    <w:name w:val="3098AE7C8EC54E8F9438E94CB11CAE33"/>
  </w:style>
  <w:style w:type="paragraph" w:customStyle="1" w:styleId="776651580A2E41E7929F95EE98A40537">
    <w:name w:val="776651580A2E41E7929F95EE98A40537"/>
  </w:style>
  <w:style w:type="paragraph" w:customStyle="1" w:styleId="32348845EF8B44BCA3F74E3C8194805A">
    <w:name w:val="32348845EF8B44BCA3F74E3C8194805A"/>
  </w:style>
  <w:style w:type="paragraph" w:customStyle="1" w:styleId="C2D33B13923D4BD894DAFD0229F27275">
    <w:name w:val="C2D33B13923D4BD894DAFD0229F27275"/>
  </w:style>
  <w:style w:type="paragraph" w:customStyle="1" w:styleId="1C35EB922EFA467CBAAE5F4255A490B5">
    <w:name w:val="1C35EB922EFA467CBAAE5F4255A490B5"/>
  </w:style>
  <w:style w:type="paragraph" w:customStyle="1" w:styleId="36DF0F8FECC54CEBB921CADF75ABA4B1">
    <w:name w:val="36DF0F8FECC54CEBB921CADF75ABA4B1"/>
  </w:style>
  <w:style w:type="paragraph" w:customStyle="1" w:styleId="FF441AD9C4EA410E89E9BA0C3039A082">
    <w:name w:val="FF441AD9C4EA410E89E9BA0C3039A082"/>
  </w:style>
  <w:style w:type="paragraph" w:customStyle="1" w:styleId="B100C2E05FAD4B2D9489C1D2A0258C22">
    <w:name w:val="B100C2E05FAD4B2D9489C1D2A0258C22"/>
  </w:style>
  <w:style w:type="paragraph" w:customStyle="1" w:styleId="90697A9D190B431F93BA8E4157292FD1">
    <w:name w:val="90697A9D190B431F93BA8E4157292FD1"/>
  </w:style>
  <w:style w:type="paragraph" w:customStyle="1" w:styleId="6DAAAA7BAB734E0680C9A11BEE7DBC0A">
    <w:name w:val="6DAAAA7BAB734E0680C9A11BEE7DBC0A"/>
  </w:style>
  <w:style w:type="paragraph" w:customStyle="1" w:styleId="4853F698E6C8470D81C6D9DE5F4A04AD">
    <w:name w:val="4853F698E6C8470D81C6D9DE5F4A04AD"/>
  </w:style>
  <w:style w:type="paragraph" w:customStyle="1" w:styleId="52BF5E807EAB48FE98A1AA5BDC6A64CA">
    <w:name w:val="52BF5E807EAB48FE98A1AA5BDC6A64CA"/>
  </w:style>
  <w:style w:type="paragraph" w:customStyle="1" w:styleId="95AE358098734B63A0C7635DD9FA7D43">
    <w:name w:val="95AE358098734B63A0C7635DD9FA7D43"/>
  </w:style>
  <w:style w:type="paragraph" w:customStyle="1" w:styleId="25E78D8BEF8F4795ABA4ABA3841761EA">
    <w:name w:val="25E78D8BEF8F4795ABA4ABA3841761EA"/>
  </w:style>
  <w:style w:type="paragraph" w:customStyle="1" w:styleId="A4F32656A5134D1584CF4C3543C4E9F1">
    <w:name w:val="A4F32656A5134D1584CF4C3543C4E9F1"/>
  </w:style>
  <w:style w:type="paragraph" w:customStyle="1" w:styleId="BD8354B1AE8840BE82328C60D0CAC757">
    <w:name w:val="BD8354B1AE8840BE82328C60D0CAC757"/>
  </w:style>
  <w:style w:type="paragraph" w:customStyle="1" w:styleId="CFB6F91144F34E068C12F8C6A34C4FF6">
    <w:name w:val="CFB6F91144F34E068C12F8C6A34C4FF6"/>
  </w:style>
  <w:style w:type="paragraph" w:customStyle="1" w:styleId="2EAC09D55A2242288649413B36114B48">
    <w:name w:val="2EAC09D55A2242288649413B36114B48"/>
  </w:style>
  <w:style w:type="paragraph" w:customStyle="1" w:styleId="BBDDC4F998D849158BE4931BD8FD718B">
    <w:name w:val="BBDDC4F998D849158BE4931BD8FD718B"/>
  </w:style>
  <w:style w:type="paragraph" w:customStyle="1" w:styleId="5CE726B13CED4C748F1394FF2FBD1212">
    <w:name w:val="5CE726B13CED4C748F1394FF2FBD1212"/>
  </w:style>
  <w:style w:type="paragraph" w:customStyle="1" w:styleId="2853D66CEB854F2BA9FB2FB96D484101">
    <w:name w:val="2853D66CEB854F2BA9FB2FB96D484101"/>
  </w:style>
  <w:style w:type="paragraph" w:customStyle="1" w:styleId="BB1389A548174B94A7830F01E791F705">
    <w:name w:val="BB1389A548174B94A7830F01E791F705"/>
  </w:style>
  <w:style w:type="paragraph" w:customStyle="1" w:styleId="10FDB3B6725B4F07A744E86019E396BF">
    <w:name w:val="10FDB3B6725B4F07A744E86019E396BF"/>
  </w:style>
  <w:style w:type="paragraph" w:customStyle="1" w:styleId="8DB837990DA7411C85FE5E55CA82B175">
    <w:name w:val="8DB837990DA7411C85FE5E55CA82B175"/>
  </w:style>
  <w:style w:type="paragraph" w:customStyle="1" w:styleId="B4953D1935714EE49BC6CB7BB5FF3075">
    <w:name w:val="B4953D1935714EE49BC6CB7BB5FF3075"/>
  </w:style>
  <w:style w:type="paragraph" w:customStyle="1" w:styleId="2D8E6001587C4CC8B02A1DB6E6389F2A">
    <w:name w:val="2D8E6001587C4CC8B02A1DB6E6389F2A"/>
  </w:style>
  <w:style w:type="paragraph" w:customStyle="1" w:styleId="64A161E7C9B046CB89AA2127F69D135F">
    <w:name w:val="64A161E7C9B046CB89AA2127F69D135F"/>
  </w:style>
  <w:style w:type="paragraph" w:customStyle="1" w:styleId="6C97F43DD2204A57BD6EFB0EDA947D10">
    <w:name w:val="6C97F43DD2204A57BD6EFB0EDA947D10"/>
  </w:style>
  <w:style w:type="paragraph" w:customStyle="1" w:styleId="7F63999DE94544B9BE19EC9F00AA3A53">
    <w:name w:val="7F63999DE94544B9BE19EC9F00AA3A53"/>
  </w:style>
  <w:style w:type="paragraph" w:customStyle="1" w:styleId="40F7FD361DBB41FAA52DD647AC10BEF0">
    <w:name w:val="40F7FD361DBB41FAA52DD647AC10BEF0"/>
  </w:style>
  <w:style w:type="paragraph" w:customStyle="1" w:styleId="989D1035DD9B479CAA61D297FEBF3D97">
    <w:name w:val="989D1035DD9B479CAA61D297FEBF3D97"/>
    <w:rsid w:val="005D0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8D0C9-84CD-48CF-8D07-AFD1D83D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/>
  <cp:lastModifiedBy/>
  <cp:revision>1</cp:revision>
  <dcterms:created xsi:type="dcterms:W3CDTF">2020-04-12T16:42:00Z</dcterms:created>
  <dcterms:modified xsi:type="dcterms:W3CDTF">2020-04-13T01:15:00Z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